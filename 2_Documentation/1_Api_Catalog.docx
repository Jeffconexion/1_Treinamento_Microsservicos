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07762231" w:rsidR="000150E9" w:rsidRPr="00187CE1" w:rsidRDefault="00C841A0" w:rsidP="002B268D">
      <w:pPr>
        <w:pStyle w:val="Ttulo"/>
        <w:rPr>
          <w:lang w:val="pt-BR"/>
        </w:rPr>
      </w:pPr>
      <w:proofErr w:type="spellStart"/>
      <w:r>
        <w:rPr>
          <w:lang w:val="pt-BR" w:bidi="pt-BR"/>
        </w:rPr>
        <w:t>Catalog</w:t>
      </w:r>
      <w:proofErr w:type="spellEnd"/>
      <w:r>
        <w:rPr>
          <w:lang w:val="pt-BR" w:bidi="pt-BR"/>
        </w:rPr>
        <w:t xml:space="preserve"> Api</w:t>
      </w:r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6FF39006" w14:textId="424130BD" w:rsidR="000004E7" w:rsidRPr="00187CE1" w:rsidRDefault="00C841A0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deixar algumas configurações para docker e a execução de outros scripts.</w:t>
      </w:r>
    </w:p>
    <w:p w14:paraId="16DC4CC4" w14:textId="311145DA" w:rsidR="00E203CE" w:rsidRPr="00187CE1" w:rsidRDefault="00073C7D" w:rsidP="003D31FC">
      <w:pPr>
        <w:pStyle w:val="Ttulo1"/>
        <w:rPr>
          <w:lang w:val="pt-BR"/>
        </w:rPr>
      </w:pPr>
      <w:r>
        <w:rPr>
          <w:lang w:val="pt-BR" w:bidi="pt-BR"/>
        </w:rPr>
        <w:t>Comunicando-se com o container do Mongo</w:t>
      </w:r>
      <w:r w:rsidR="00900BE7" w:rsidRPr="00187CE1">
        <w:rPr>
          <w:lang w:val="pt-BR" w:bidi="pt-BR"/>
        </w:rPr>
        <w:t xml:space="preserve"> </w:t>
      </w:r>
    </w:p>
    <w:p w14:paraId="269DDA53" w14:textId="1CCEF76E" w:rsidR="00073C7D" w:rsidRDefault="00073C7D" w:rsidP="00073C7D">
      <w:pPr>
        <w:pStyle w:val="Commarcadores"/>
        <w:numPr>
          <w:ilvl w:val="0"/>
          <w:numId w:val="0"/>
        </w:numPr>
        <w:ind w:left="360" w:hanging="360"/>
        <w:rPr>
          <w:lang w:val="pt-BR" w:bidi="pt-BR"/>
        </w:rPr>
      </w:pPr>
      <w:r>
        <w:rPr>
          <w:lang w:val="pt-BR" w:bidi="pt-BR"/>
        </w:rPr>
        <w:t>Esses passos são para executar o container do mongo do qual irá ser acessado por uma aplicação que está rodando localmente, sem ter um container para o app.</w:t>
      </w:r>
    </w:p>
    <w:p w14:paraId="7D481B91" w14:textId="77777777" w:rsidR="00073C7D" w:rsidRPr="00073C7D" w:rsidRDefault="00073C7D" w:rsidP="00073C7D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03EFB239" w14:textId="64B248C0" w:rsidR="00CD41DA" w:rsidRDefault="00C841A0" w:rsidP="00014D3C">
      <w:pPr>
        <w:pStyle w:val="Commarcadores"/>
        <w:rPr>
          <w:lang w:val="pt-BR" w:bidi="pt-BR"/>
        </w:rPr>
      </w:pPr>
      <w:r>
        <w:rPr>
          <w:lang w:val="pt-BR" w:bidi="pt-BR"/>
        </w:rPr>
        <w:t>Baixar e executar a imagem</w:t>
      </w:r>
      <w:r w:rsidR="00CD41DA" w:rsidRPr="00187CE1">
        <w:rPr>
          <w:lang w:val="pt-BR" w:bidi="pt-BR"/>
        </w:rPr>
        <w:t>.</w:t>
      </w:r>
    </w:p>
    <w:p w14:paraId="111602EF" w14:textId="40BB34A7" w:rsidR="00293DEE" w:rsidRPr="00293DEE" w:rsidRDefault="00293DEE" w:rsidP="00293DEE">
      <w:pPr>
        <w:pStyle w:val="Numerada"/>
        <w:rPr>
          <w:lang w:val="en-US" w:bidi="pt-BR"/>
        </w:rPr>
      </w:pPr>
      <w:r w:rsidRPr="00D6152D">
        <w:rPr>
          <w:lang w:val="pt-BR" w:bidi="pt-BR"/>
        </w:rPr>
        <w:t xml:space="preserve"> </w:t>
      </w:r>
      <w:r w:rsidRPr="00C841A0">
        <w:rPr>
          <w:lang w:val="en-US"/>
        </w:rPr>
        <w:t>docker run -d -p 27017:27017 --name catalog-mongo mongo</w:t>
      </w:r>
    </w:p>
    <w:p w14:paraId="24DA6907" w14:textId="038BCA1F" w:rsidR="00C841A0" w:rsidRPr="00D6152D" w:rsidRDefault="00D6152D" w:rsidP="00C841A0">
      <w:pPr>
        <w:pStyle w:val="Commarcadores"/>
        <w:rPr>
          <w:lang w:val="pt-BR"/>
        </w:rPr>
      </w:pPr>
      <w:r>
        <w:rPr>
          <w:lang w:val="pt-BR"/>
        </w:rPr>
        <w:t>Aplicação fora do container acessar o Mongo</w:t>
      </w:r>
    </w:p>
    <w:p w14:paraId="2657179B" w14:textId="264D7599" w:rsidR="00C61696" w:rsidRDefault="00D6152D" w:rsidP="00D6152D">
      <w:pPr>
        <w:pStyle w:val="Numerada"/>
        <w:rPr>
          <w:lang w:val="pt-BR"/>
        </w:rPr>
      </w:pPr>
      <w:r w:rsidRPr="00D6152D">
        <w:rPr>
          <w:lang w:val="pt-BR"/>
        </w:rPr>
        <w:t xml:space="preserve">Só apontar o </w:t>
      </w:r>
      <w:proofErr w:type="spellStart"/>
      <w:r w:rsidRPr="00D6152D">
        <w:rPr>
          <w:lang w:val="pt-BR"/>
        </w:rPr>
        <w:t>webconfig</w:t>
      </w:r>
      <w:proofErr w:type="spellEnd"/>
      <w:r w:rsidRPr="00D6152D">
        <w:rPr>
          <w:lang w:val="pt-BR"/>
        </w:rPr>
        <w:t xml:space="preserve"> </w:t>
      </w:r>
      <w:r>
        <w:rPr>
          <w:lang w:val="pt-BR"/>
        </w:rPr>
        <w:t>para o mongo.</w:t>
      </w:r>
    </w:p>
    <w:p w14:paraId="04A54846" w14:textId="53D2692A" w:rsidR="00D6152D" w:rsidRDefault="00D6152D" w:rsidP="00D6152D">
      <w:pPr>
        <w:pStyle w:val="Numerada"/>
        <w:numPr>
          <w:ilvl w:val="0"/>
          <w:numId w:val="0"/>
        </w:numPr>
        <w:ind w:left="1440" w:hanging="360"/>
        <w:rPr>
          <w:lang w:val="pt-BR"/>
        </w:rPr>
      </w:pPr>
    </w:p>
    <w:p w14:paraId="55520293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39A189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DatabaseSettings</w:t>
      </w:r>
      <w:proofErr w:type="spellEnd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14:paraId="2BF6E055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ConnectionString</w:t>
      </w:r>
      <w:proofErr w:type="spellEnd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mongodb</w:t>
      </w:r>
      <w:proofErr w:type="spellEnd"/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://localhost:27017"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3908F55F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DatabaseName</w:t>
      </w:r>
      <w:proofErr w:type="spellEnd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ProductDb</w:t>
      </w:r>
      <w:proofErr w:type="spellEnd"/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27BA04D8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CollectionName</w:t>
      </w:r>
      <w:proofErr w:type="spellEnd"/>
      <w:r w:rsidRPr="00D6152D"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615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"Products"</w:t>
      </w:r>
    </w:p>
    <w:p w14:paraId="2658A950" w14:textId="77777777" w:rsidR="00D6152D" w:rsidRPr="00D6152D" w:rsidRDefault="00D6152D" w:rsidP="00D6152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},</w:t>
      </w:r>
    </w:p>
    <w:p w14:paraId="222F72B1" w14:textId="1ACAE451" w:rsidR="00293DEE" w:rsidRPr="00C61696" w:rsidRDefault="00D6152D" w:rsidP="00D6152D">
      <w:pPr>
        <w:autoSpaceDE w:val="0"/>
        <w:autoSpaceDN w:val="0"/>
        <w:adjustRightInd w:val="0"/>
        <w:spacing w:before="0" w:line="240" w:lineRule="auto"/>
        <w:rPr>
          <w:lang w:val="pt-BR"/>
        </w:rPr>
      </w:pPr>
      <w:r w:rsidRPr="00D615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0F652A51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 xml:space="preserve">Configuração do </w:t>
      </w:r>
      <w:proofErr w:type="spellStart"/>
      <w:r>
        <w:rPr>
          <w:lang w:val="pt-BR" w:bidi="pt-BR"/>
        </w:rPr>
        <w:t>DockerFile</w:t>
      </w:r>
      <w:proofErr w:type="spellEnd"/>
    </w:p>
    <w:p w14:paraId="3715217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>O dockerfile pode ser c</w:t>
      </w:r>
      <w:r>
        <w:rPr>
          <w:lang w:val="pt-BR" w:bidi="pt-BR"/>
        </w:rPr>
        <w:t xml:space="preserve">riado mediante a ferramenta de suporte do visual </w:t>
      </w:r>
      <w:proofErr w:type="spellStart"/>
      <w:r>
        <w:rPr>
          <w:lang w:val="pt-BR" w:bidi="pt-BR"/>
        </w:rPr>
        <w:t>studio</w:t>
      </w:r>
      <w:proofErr w:type="spellEnd"/>
      <w:r>
        <w:rPr>
          <w:lang w:val="pt-BR" w:bidi="pt-BR"/>
        </w:rPr>
        <w:t xml:space="preserve"> e a imagem e o container pode ser criado executando Docker.</w:t>
      </w:r>
    </w:p>
    <w:p w14:paraId="40B0D8D9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 </w:t>
      </w:r>
    </w:p>
    <w:p w14:paraId="5B7BCCC7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Também é possível criar a imagem:</w:t>
      </w:r>
    </w:p>
    <w:p w14:paraId="376BE73A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 xml:space="preserve">docker build -t apicatalogo:1.0 -f </w:t>
      </w:r>
      <w:proofErr w:type="spellStart"/>
      <w:r w:rsidRPr="00C61696">
        <w:rPr>
          <w:lang w:val="pt-BR" w:bidi="pt-BR"/>
        </w:rPr>
        <w:t>Catalog.Api</w:t>
      </w:r>
      <w:proofErr w:type="spellEnd"/>
      <w:r w:rsidRPr="00C61696">
        <w:rPr>
          <w:lang w:val="pt-BR" w:bidi="pt-BR"/>
        </w:rPr>
        <w:t>/Dockerfile .</w:t>
      </w:r>
    </w:p>
    <w:p w14:paraId="41927C5A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2BB9723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Para criar o container:</w:t>
      </w:r>
    </w:p>
    <w:p w14:paraId="045EB86B" w14:textId="77777777" w:rsidR="00585AAE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  <w:r w:rsidRPr="00C61696">
        <w:rPr>
          <w:lang w:val="en-US" w:bidi="pt-BR"/>
        </w:rPr>
        <w:t xml:space="preserve">docker container run -it --rm -p 3000:80 --name </w:t>
      </w:r>
      <w:proofErr w:type="spellStart"/>
      <w:r>
        <w:rPr>
          <w:lang w:val="en-US" w:bidi="pt-BR"/>
        </w:rPr>
        <w:t>apicatalogocontainer</w:t>
      </w:r>
      <w:proofErr w:type="spellEnd"/>
      <w:r w:rsidRPr="00C61696">
        <w:rPr>
          <w:lang w:val="en-US" w:bidi="pt-BR"/>
        </w:rPr>
        <w:t xml:space="preserve"> apicatalogo:1.0</w:t>
      </w:r>
    </w:p>
    <w:p w14:paraId="40D58297" w14:textId="7A40DC97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  <w:r w:rsidRPr="00ED5B50">
        <w:rPr>
          <w:color w:val="FF0000"/>
          <w:lang w:val="pt-BR" w:bidi="pt-BR"/>
        </w:rPr>
        <w:t>Lembrando que vai ser o docker-</w:t>
      </w:r>
      <w:proofErr w:type="spellStart"/>
      <w:r w:rsidRPr="00ED5B50">
        <w:rPr>
          <w:color w:val="FF0000"/>
          <w:lang w:val="pt-BR" w:bidi="pt-BR"/>
        </w:rPr>
        <w:t>compose</w:t>
      </w:r>
      <w:proofErr w:type="spellEnd"/>
      <w:r w:rsidRPr="00ED5B50">
        <w:rPr>
          <w:color w:val="FF0000"/>
          <w:lang w:val="pt-BR" w:bidi="pt-BR"/>
        </w:rPr>
        <w:t xml:space="preserve"> que irá gerenciar o docker file.</w:t>
      </w:r>
    </w:p>
    <w:p w14:paraId="255B8FFB" w14:textId="44AF653A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</w:p>
    <w:p w14:paraId="59FFAAA7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Configuração o Docker </w:t>
      </w:r>
      <w:proofErr w:type="spellStart"/>
      <w:r>
        <w:rPr>
          <w:lang w:val="pt-BR" w:bidi="pt-BR"/>
        </w:rPr>
        <w:t>Compose</w:t>
      </w:r>
      <w:proofErr w:type="spellEnd"/>
    </w:p>
    <w:p w14:paraId="4042B3AA" w14:textId="6B23206B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O docker </w:t>
      </w:r>
      <w:proofErr w:type="spellStart"/>
      <w:r>
        <w:rPr>
          <w:lang w:val="pt-BR" w:bidi="pt-BR"/>
        </w:rPr>
        <w:t>compose</w:t>
      </w:r>
      <w:proofErr w:type="spellEnd"/>
      <w:r>
        <w:rPr>
          <w:lang w:val="pt-BR" w:bidi="pt-BR"/>
        </w:rPr>
        <w:t xml:space="preserve"> pode ser criado mediante a ferramenta do visual </w:t>
      </w:r>
      <w:proofErr w:type="spellStart"/>
      <w:r>
        <w:rPr>
          <w:lang w:val="pt-BR" w:bidi="pt-BR"/>
        </w:rPr>
        <w:t>studio</w:t>
      </w:r>
      <w:proofErr w:type="spellEnd"/>
      <w:r>
        <w:rPr>
          <w:lang w:val="pt-BR" w:bidi="pt-BR"/>
        </w:rPr>
        <w:t>.</w:t>
      </w:r>
    </w:p>
    <w:p w14:paraId="3D9F8C27" w14:textId="2CD08192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60789DE" w14:textId="77777777" w:rsidR="00585AAE" w:rsidRPr="00ED5B50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9E3415F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version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'3.4'</w:t>
      </w:r>
    </w:p>
    <w:p w14:paraId="7E4FB87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5363CC9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OS VOLUMES</w:t>
      </w:r>
    </w:p>
    <w:p w14:paraId="36ABF14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7D5319E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mongo_data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7814FA0B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57C97D7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DO MONGO</w:t>
      </w:r>
    </w:p>
    <w:p w14:paraId="67DE4538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services:</w:t>
      </w:r>
    </w:p>
    <w:p w14:paraId="5512682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catalogdb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</w:p>
    <w:p w14:paraId="3E31C4AE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container_name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catalogdb</w:t>
      </w:r>
      <w:proofErr w:type="spellEnd"/>
    </w:p>
    <w:p w14:paraId="1653295F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restart: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always</w:t>
      </w:r>
    </w:p>
    <w:p w14:paraId="0F66D30B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image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mongo</w:t>
      </w:r>
    </w:p>
    <w:p w14:paraId="76BB02F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ports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7F6CCF5C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"27017:27017"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0C5BE759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3CC6FC9A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mongo_data</w:t>
      </w:r>
      <w:proofErr w:type="spellEnd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:/data/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db</w:t>
      </w:r>
      <w:proofErr w:type="spellEnd"/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38D56D6C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6ED39B07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DA CATALOG.API</w:t>
      </w:r>
    </w:p>
    <w:p w14:paraId="46EF50BB" w14:textId="77777777" w:rsidR="00396E51" w:rsidRPr="00D6152D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proofErr w:type="spellStart"/>
      <w:r w:rsidRPr="00D6152D">
        <w:rPr>
          <w:rFonts w:ascii="Consolas" w:eastAsiaTheme="minorHAnsi" w:hAnsi="Consolas" w:cs="Consolas"/>
          <w:color w:val="0000FF"/>
          <w:szCs w:val="24"/>
          <w:lang w:val="en-US"/>
        </w:rPr>
        <w:t>catalog.api</w:t>
      </w:r>
      <w:proofErr w:type="spellEnd"/>
      <w:r w:rsidRPr="00D6152D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</w:p>
    <w:p w14:paraId="65F8F31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6152D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container_name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catalog.api</w:t>
      </w:r>
      <w:proofErr w:type="spellEnd"/>
    </w:p>
    <w:p w14:paraId="1A91CAEA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environment:</w:t>
      </w:r>
    </w:p>
    <w:p w14:paraId="6622308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ASPNETCORE_ENVIRONMENT=Development</w:t>
      </w:r>
    </w:p>
    <w:p w14:paraId="48AC6364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image: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catalogapi</w:t>
      </w:r>
      <w:proofErr w:type="spellEnd"/>
    </w:p>
    <w:p w14:paraId="186DBD9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build:</w:t>
      </w:r>
    </w:p>
    <w:p w14:paraId="450ED73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context: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.</w:t>
      </w:r>
    </w:p>
    <w:p w14:paraId="65625960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dockerfile: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Catalog.Api</w:t>
      </w:r>
      <w:proofErr w:type="spellEnd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/Dockerfile</w:t>
      </w:r>
    </w:p>
    <w:p w14:paraId="090BAB45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depends_on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</w:p>
    <w:p w14:paraId="1FB61F0E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-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catalogdb</w:t>
      </w:r>
      <w:proofErr w:type="spellEnd"/>
    </w:p>
    <w:p w14:paraId="28D21D4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ports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6AE7BAFF" w14:textId="1FB9E152" w:rsidR="00635045" w:rsidRPr="00396E51" w:rsidRDefault="00396E51" w:rsidP="00396E51">
      <w:pPr>
        <w:rPr>
          <w:rStyle w:val="Hyperlink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"8000:80"</w:t>
      </w:r>
    </w:p>
    <w:p w14:paraId="5F038963" w14:textId="0B8E6B72" w:rsidR="00635045" w:rsidRDefault="00635045" w:rsidP="11D9AFE4">
      <w:pPr>
        <w:rPr>
          <w:rStyle w:val="Hyperlink"/>
          <w:lang w:val="pt-BR"/>
        </w:rPr>
      </w:pPr>
    </w:p>
    <w:p w14:paraId="3E6BB723" w14:textId="00AD9073" w:rsidR="00725DA5" w:rsidRDefault="00725DA5" w:rsidP="00725DA5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O comando cria os dois containers, mongo e </w:t>
      </w:r>
      <w:proofErr w:type="spellStart"/>
      <w:r>
        <w:rPr>
          <w:lang w:val="pt-BR" w:bidi="pt-BR"/>
        </w:rPr>
        <w:t>api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catalog</w:t>
      </w:r>
      <w:proofErr w:type="spellEnd"/>
      <w:r>
        <w:rPr>
          <w:lang w:val="pt-BR" w:bidi="pt-BR"/>
        </w:rPr>
        <w:t>.</w:t>
      </w:r>
    </w:p>
    <w:p w14:paraId="71BCA6FD" w14:textId="76B6BC59" w:rsidR="00725DA5" w:rsidRDefault="00725DA5" w:rsidP="11D9AFE4">
      <w:pPr>
        <w:rPr>
          <w:rStyle w:val="Hyperlink"/>
          <w:lang w:val="pt-BR"/>
        </w:rPr>
      </w:pPr>
    </w:p>
    <w:p w14:paraId="50AE5142" w14:textId="77777777" w:rsidR="00725DA5" w:rsidRPr="00F1047B" w:rsidRDefault="00725DA5" w:rsidP="00725DA5">
      <w:pPr>
        <w:rPr>
          <w:lang w:val="en-US"/>
        </w:rPr>
      </w:pPr>
      <w:r>
        <w:rPr>
          <w:lang w:val="en-US"/>
        </w:rPr>
        <w:t>d</w:t>
      </w:r>
      <w:r w:rsidRPr="00F1047B">
        <w:rPr>
          <w:lang w:val="en-US"/>
        </w:rPr>
        <w:t>ocker-compose -f docker-</w:t>
      </w:r>
      <w:proofErr w:type="spellStart"/>
      <w:r w:rsidRPr="00F1047B">
        <w:rPr>
          <w:lang w:val="en-US"/>
        </w:rPr>
        <w:t>compose.</w:t>
      </w:r>
      <w:r>
        <w:rPr>
          <w:lang w:val="en-US"/>
        </w:rPr>
        <w:t>yml</w:t>
      </w:r>
      <w:proofErr w:type="spellEnd"/>
      <w:r>
        <w:rPr>
          <w:lang w:val="en-US"/>
        </w:rPr>
        <w:t xml:space="preserve"> up -d</w:t>
      </w:r>
    </w:p>
    <w:p w14:paraId="6CD8B540" w14:textId="77777777" w:rsidR="00725DA5" w:rsidRPr="00725DA5" w:rsidRDefault="00725DA5" w:rsidP="11D9AFE4">
      <w:pPr>
        <w:rPr>
          <w:rStyle w:val="Hyperlink"/>
          <w:lang w:val="en-US"/>
        </w:rPr>
      </w:pPr>
    </w:p>
    <w:sectPr w:rsidR="00725DA5" w:rsidRPr="00725DA5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F878" w14:textId="77777777" w:rsidR="00102C2F" w:rsidRDefault="00102C2F">
      <w:pPr>
        <w:spacing w:line="240" w:lineRule="auto"/>
      </w:pPr>
      <w:r>
        <w:separator/>
      </w:r>
    </w:p>
  </w:endnote>
  <w:endnote w:type="continuationSeparator" w:id="0">
    <w:p w14:paraId="155885B3" w14:textId="77777777" w:rsidR="00102C2F" w:rsidRDefault="00102C2F">
      <w:pPr>
        <w:spacing w:line="240" w:lineRule="auto"/>
      </w:pPr>
      <w:r>
        <w:continuationSeparator/>
      </w:r>
    </w:p>
  </w:endnote>
  <w:endnote w:type="continuationNotice" w:id="1">
    <w:p w14:paraId="30FC9FE9" w14:textId="77777777" w:rsidR="00102C2F" w:rsidRDefault="00102C2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D282" w14:textId="77777777" w:rsidR="00102C2F" w:rsidRDefault="00102C2F">
      <w:pPr>
        <w:spacing w:line="240" w:lineRule="auto"/>
      </w:pPr>
      <w:r>
        <w:separator/>
      </w:r>
    </w:p>
  </w:footnote>
  <w:footnote w:type="continuationSeparator" w:id="0">
    <w:p w14:paraId="6D8FE7E3" w14:textId="77777777" w:rsidR="00102C2F" w:rsidRDefault="00102C2F">
      <w:pPr>
        <w:spacing w:line="240" w:lineRule="auto"/>
      </w:pPr>
      <w:r>
        <w:continuationSeparator/>
      </w:r>
    </w:p>
  </w:footnote>
  <w:footnote w:type="continuationNotice" w:id="1">
    <w:p w14:paraId="0E131638" w14:textId="77777777" w:rsidR="00102C2F" w:rsidRDefault="00102C2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3281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3C7D"/>
    <w:rsid w:val="00075A0C"/>
    <w:rsid w:val="00075E15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2C2F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1299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6E51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AAE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3E73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DA5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9D2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387D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152D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5B50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2022-08-09T20:59:00Z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